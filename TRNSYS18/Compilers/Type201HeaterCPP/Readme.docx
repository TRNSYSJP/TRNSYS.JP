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32C" w:rsidRDefault="006D687E" w:rsidP="006D687E">
      <w:pPr>
        <w:pStyle w:val="1"/>
      </w:pPr>
      <w:r>
        <w:rPr>
          <w:rFonts w:hint="eastAsia"/>
        </w:rPr>
        <w:t>C++</w:t>
      </w:r>
      <w:r>
        <w:rPr>
          <w:rFonts w:hint="eastAsia"/>
        </w:rPr>
        <w:t>版</w:t>
      </w:r>
      <w:r>
        <w:rPr>
          <w:rFonts w:hint="eastAsia"/>
        </w:rPr>
        <w:t>TRNSYS</w:t>
      </w:r>
      <w:r>
        <w:rPr>
          <w:rFonts w:hint="eastAsia"/>
        </w:rPr>
        <w:t>コンポーネントのサンプル</w:t>
      </w:r>
    </w:p>
    <w:p w:rsidR="006D687E" w:rsidRDefault="006D687E" w:rsidP="006D687E">
      <w:pPr>
        <w:pStyle w:val="10"/>
        <w:rPr>
          <w:rFonts w:hint="eastAsia"/>
        </w:rPr>
      </w:pPr>
      <w:r>
        <w:rPr>
          <w:rFonts w:hint="eastAsia"/>
        </w:rPr>
        <w:t>内容</w:t>
      </w:r>
      <w:bookmarkStart w:id="0" w:name="_GoBack"/>
      <w:bookmarkEnd w:id="0"/>
    </w:p>
    <w:p w:rsidR="006D687E" w:rsidRDefault="006D687E">
      <w:pPr>
        <w:widowControl/>
        <w:jc w:val="left"/>
      </w:pPr>
      <w:proofErr w:type="spellStart"/>
      <w:r>
        <w:rPr>
          <w:rFonts w:hint="eastAsia"/>
        </w:rPr>
        <w:t>TypeStudio</w:t>
      </w:r>
      <w:proofErr w:type="spellEnd"/>
      <w:r>
        <w:rPr>
          <w:rFonts w:hint="eastAsia"/>
        </w:rPr>
        <w:t>のテキストと同じコンポーネントの</w:t>
      </w:r>
      <w:r>
        <w:rPr>
          <w:rFonts w:hint="eastAsia"/>
        </w:rPr>
        <w:t>C++</w:t>
      </w:r>
      <w:r>
        <w:rPr>
          <w:rFonts w:hint="eastAsia"/>
        </w:rPr>
        <w:t>版の作成例</w:t>
      </w:r>
    </w:p>
    <w:p w:rsidR="006D687E" w:rsidRDefault="006D687E">
      <w:pPr>
        <w:widowControl/>
        <w:jc w:val="left"/>
      </w:pPr>
    </w:p>
    <w:p w:rsidR="006D687E" w:rsidRDefault="006D687E" w:rsidP="006D687E">
      <w:pPr>
        <w:pStyle w:val="10"/>
      </w:pPr>
      <w:r>
        <w:rPr>
          <w:rFonts w:hint="eastAsia"/>
        </w:rPr>
        <w:t>動作環境</w:t>
      </w:r>
    </w:p>
    <w:p w:rsidR="006D687E" w:rsidRDefault="006D687E" w:rsidP="006D687E">
      <w:pPr>
        <w:widowControl/>
        <w:jc w:val="left"/>
        <w:rPr>
          <w:rFonts w:hint="eastAsia"/>
        </w:rPr>
      </w:pPr>
      <w:r>
        <w:rPr>
          <w:rFonts w:hint="eastAsia"/>
        </w:rPr>
        <w:t>以下の環境で動作を確認しています。</w:t>
      </w:r>
    </w:p>
    <w:p w:rsidR="006D687E" w:rsidRDefault="006D687E" w:rsidP="006D687E">
      <w:pPr>
        <w:widowControl/>
        <w:jc w:val="left"/>
      </w:pPr>
      <w:r>
        <w:t>Windows10 Pro(64bit, 1909)</w:t>
      </w:r>
    </w:p>
    <w:p w:rsidR="006D687E" w:rsidRDefault="006D687E" w:rsidP="006D687E">
      <w:pPr>
        <w:widowControl/>
        <w:jc w:val="left"/>
      </w:pPr>
      <w:r>
        <w:t>TRNSYS18.01.0001(64bit)</w:t>
      </w:r>
    </w:p>
    <w:p w:rsidR="006D687E" w:rsidRDefault="006D687E" w:rsidP="006D687E">
      <w:pPr>
        <w:widowControl/>
        <w:jc w:val="left"/>
        <w:rPr>
          <w:rFonts w:hint="eastAsia"/>
        </w:rPr>
      </w:pPr>
      <w:r>
        <w:t xml:space="preserve">Microsoft </w:t>
      </w:r>
      <w:r>
        <w:rPr>
          <w:rFonts w:hint="eastAsia"/>
        </w:rPr>
        <w:t>Visual</w:t>
      </w:r>
      <w:r>
        <w:t xml:space="preserve"> Studio 2019 Professional ver16.3.8</w:t>
      </w:r>
    </w:p>
    <w:p w:rsidR="006D687E" w:rsidRPr="006D687E" w:rsidRDefault="006D687E">
      <w:pPr>
        <w:widowControl/>
        <w:jc w:val="left"/>
      </w:pPr>
    </w:p>
    <w:p w:rsidR="006D687E" w:rsidRDefault="006D687E">
      <w:pPr>
        <w:widowControl/>
        <w:jc w:val="left"/>
        <w:rPr>
          <w:rFonts w:hint="eastAsia"/>
        </w:rPr>
      </w:pPr>
    </w:p>
    <w:p w:rsidR="006D687E" w:rsidRDefault="006D687E" w:rsidP="006D687E">
      <w:pPr>
        <w:pStyle w:val="10"/>
        <w:rPr>
          <w:rFonts w:hint="eastAsia"/>
        </w:rPr>
      </w:pPr>
      <w:r>
        <w:rPr>
          <w:rFonts w:hint="eastAsia"/>
        </w:rPr>
        <w:t>参考</w:t>
      </w:r>
    </w:p>
    <w:p w:rsidR="006D687E" w:rsidRDefault="006D687E">
      <w:pPr>
        <w:widowControl/>
        <w:jc w:val="left"/>
      </w:pPr>
      <w:r w:rsidRPr="006D687E">
        <w:rPr>
          <w:rFonts w:hint="eastAsia"/>
        </w:rPr>
        <w:t xml:space="preserve">TRNSYS </w:t>
      </w:r>
      <w:proofErr w:type="spellStart"/>
      <w:r w:rsidRPr="006D687E">
        <w:rPr>
          <w:rFonts w:hint="eastAsia"/>
        </w:rPr>
        <w:t>TypeStudio</w:t>
      </w:r>
      <w:proofErr w:type="spellEnd"/>
      <w:r w:rsidRPr="006D687E">
        <w:rPr>
          <w:rFonts w:hint="eastAsia"/>
        </w:rPr>
        <w:t>のテキストを公開</w:t>
      </w:r>
    </w:p>
    <w:p w:rsidR="006D687E" w:rsidRDefault="006D687E">
      <w:pPr>
        <w:widowControl/>
        <w:jc w:val="left"/>
      </w:pPr>
      <w:hyperlink r:id="rId8" w:history="1">
        <w:r w:rsidRPr="006D687E">
          <w:rPr>
            <w:color w:val="0000FF"/>
            <w:u w:val="single"/>
          </w:rPr>
          <w:t>https://www.kankyoukei.com/2018/11/trnsystypestudio.html</w:t>
        </w:r>
      </w:hyperlink>
    </w:p>
    <w:p w:rsidR="006D687E" w:rsidRDefault="006D687E">
      <w:pPr>
        <w:widowControl/>
        <w:jc w:val="left"/>
        <w:rPr>
          <w:rFonts w:hint="eastAsia"/>
        </w:rPr>
      </w:pPr>
    </w:p>
    <w:p w:rsidR="00D8332C" w:rsidRDefault="006D687E">
      <w:pPr>
        <w:widowControl/>
        <w:jc w:val="left"/>
      </w:pPr>
      <w:proofErr w:type="spellStart"/>
      <w:r w:rsidRPr="006D687E">
        <w:rPr>
          <w:rFonts w:hint="eastAsia"/>
        </w:rPr>
        <w:t>TypeStudio</w:t>
      </w:r>
      <w:proofErr w:type="spellEnd"/>
      <w:r w:rsidRPr="006D687E">
        <w:rPr>
          <w:rFonts w:hint="eastAsia"/>
        </w:rPr>
        <w:t>で作る</w:t>
      </w:r>
      <w:r w:rsidRPr="006D687E">
        <w:rPr>
          <w:rFonts w:hint="eastAsia"/>
        </w:rPr>
        <w:t>TRNSYS</w:t>
      </w:r>
      <w:r w:rsidRPr="006D687E">
        <w:rPr>
          <w:rFonts w:hint="eastAsia"/>
        </w:rPr>
        <w:t>コンポーネント（１）</w:t>
      </w:r>
    </w:p>
    <w:p w:rsidR="006D687E" w:rsidRPr="006D687E" w:rsidRDefault="006D687E">
      <w:pPr>
        <w:widowControl/>
        <w:jc w:val="left"/>
        <w:rPr>
          <w:rFonts w:hint="eastAsia"/>
        </w:rPr>
      </w:pPr>
      <w:hyperlink r:id="rId9" w:history="1">
        <w:r w:rsidRPr="006D687E">
          <w:rPr>
            <w:color w:val="0000FF"/>
            <w:u w:val="single"/>
          </w:rPr>
          <w:t>https://www.kankyoukei.com/2018/11/typestudiotrnsys-2.html</w:t>
        </w:r>
      </w:hyperlink>
    </w:p>
    <w:p w:rsidR="00F73244" w:rsidRDefault="00F73244">
      <w:pPr>
        <w:widowControl/>
        <w:jc w:val="left"/>
      </w:pPr>
    </w:p>
    <w:p w:rsidR="006D687E" w:rsidRDefault="006D687E">
      <w:pPr>
        <w:widowControl/>
        <w:jc w:val="left"/>
        <w:rPr>
          <w:rFonts w:hint="eastAsia"/>
        </w:rPr>
      </w:pPr>
      <w:r>
        <w:rPr>
          <w:rFonts w:hint="eastAsia"/>
        </w:rPr>
        <w:t xml:space="preserve">Visual </w:t>
      </w:r>
      <w:r>
        <w:t>Studio</w:t>
      </w:r>
      <w:r>
        <w:rPr>
          <w:rFonts w:hint="eastAsia"/>
        </w:rPr>
        <w:t>から直接実行する場合は、</w:t>
      </w:r>
      <w:r>
        <w:rPr>
          <w:rFonts w:hint="eastAsia"/>
        </w:rPr>
        <w:t>[</w:t>
      </w:r>
      <w:r>
        <w:rPr>
          <w:rFonts w:hint="eastAsia"/>
        </w:rPr>
        <w:t>プロジェクト</w:t>
      </w:r>
      <w:r>
        <w:t>]-[</w:t>
      </w:r>
      <w:r>
        <w:rPr>
          <w:rFonts w:hint="eastAsia"/>
        </w:rPr>
        <w:t>プロパティ</w:t>
      </w:r>
      <w:r>
        <w:t>]</w:t>
      </w:r>
      <w:r>
        <w:rPr>
          <w:rFonts w:hint="eastAsia"/>
        </w:rPr>
        <w:t>で、「構成プロパティ」の「デバッグ」の項目で、「コマンド」、「コマンド引数」を環境に合わせて修正して下さい。</w:t>
      </w:r>
    </w:p>
    <w:p w:rsidR="00410221" w:rsidRPr="00DF71C5" w:rsidRDefault="006D687E" w:rsidP="00DF71C5">
      <w:r w:rsidRPr="006D687E">
        <w:lastRenderedPageBreak/>
        <w:drawing>
          <wp:inline distT="0" distB="0" distL="0" distR="0" wp14:anchorId="35CCD22D" wp14:editId="7DE163C4">
            <wp:extent cx="5400040" cy="330327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221" w:rsidRPr="00DF71C5" w:rsidSect="005B2BBC">
      <w:footerReference w:type="default" r:id="rId11"/>
      <w:headerReference w:type="first" r:id="rId12"/>
      <w:footnotePr>
        <w:numFmt w:val="decimalEnclosedCircle"/>
      </w:footnotePr>
      <w:pgSz w:w="11906" w:h="16838" w:code="9"/>
      <w:pgMar w:top="1531" w:right="1701" w:bottom="153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1837" w:rsidRDefault="00BA1837">
      <w:r>
        <w:separator/>
      </w:r>
    </w:p>
  </w:endnote>
  <w:endnote w:type="continuationSeparator" w:id="0">
    <w:p w:rsidR="00BA1837" w:rsidRDefault="00BA1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平成角ゴシック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0655" w:rsidRDefault="00A30655">
    <w:pPr>
      <w:pStyle w:val="a4"/>
    </w:pPr>
    <w:r>
      <w:rPr>
        <w:rFonts w:ascii="Times New Roman" w:hAnsi="Times New Roman"/>
        <w:kern w:val="0"/>
        <w:szCs w:val="21"/>
      </w:rPr>
      <w:tab/>
      <w:t xml:space="preserve">- </w:t>
    </w:r>
    <w:r w:rsidR="00753A10"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PAGE </w:instrText>
    </w:r>
    <w:r w:rsidR="00753A10">
      <w:rPr>
        <w:rFonts w:ascii="Times New Roman" w:hAnsi="Times New Roman"/>
        <w:kern w:val="0"/>
        <w:szCs w:val="21"/>
      </w:rPr>
      <w:fldChar w:fldCharType="separate"/>
    </w:r>
    <w:r w:rsidR="00D8332C">
      <w:rPr>
        <w:rFonts w:ascii="Times New Roman" w:hAnsi="Times New Roman"/>
        <w:noProof/>
        <w:kern w:val="0"/>
        <w:szCs w:val="21"/>
      </w:rPr>
      <w:t>2</w:t>
    </w:r>
    <w:r w:rsidR="00753A10"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/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1837" w:rsidRDefault="00BA1837">
      <w:r>
        <w:separator/>
      </w:r>
    </w:p>
  </w:footnote>
  <w:footnote w:type="continuationSeparator" w:id="0">
    <w:p w:rsidR="00BA1837" w:rsidRDefault="00BA18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2D5" w:rsidRDefault="0011036F" w:rsidP="000542D5">
    <w:pPr>
      <w:pStyle w:val="a3"/>
      <w:jc w:val="right"/>
    </w:pPr>
    <w:fldSimple w:instr=" FILENAME   \* MERGEFORMAT ">
      <w:r w:rsidR="006D687E">
        <w:rPr>
          <w:noProof/>
        </w:rPr>
        <w:t>Readme.docx</w:t>
      </w:r>
    </w:fldSimple>
  </w:p>
  <w:p w:rsidR="000542D5" w:rsidRDefault="00D8332C" w:rsidP="00D8332C">
    <w:pPr>
      <w:pStyle w:val="a3"/>
      <w:jc w:val="right"/>
    </w:pPr>
    <w:r>
      <w:fldChar w:fldCharType="begin"/>
    </w:r>
    <w:r>
      <w:instrText xml:space="preserve"> </w:instrText>
    </w:r>
    <w:r>
      <w:rPr>
        <w:rFonts w:hint="eastAsia"/>
      </w:rPr>
      <w:instrText>TIME \@ "yyyy/MM/dd"</w:instrText>
    </w:r>
    <w:r>
      <w:instrText xml:space="preserve"> </w:instrText>
    </w:r>
    <w:r>
      <w:fldChar w:fldCharType="separate"/>
    </w:r>
    <w:r w:rsidR="00E7459F">
      <w:rPr>
        <w:noProof/>
      </w:rPr>
      <w:t>2019/12/04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34855"/>
    <w:multiLevelType w:val="hybridMultilevel"/>
    <w:tmpl w:val="37B81CC2"/>
    <w:lvl w:ilvl="0" w:tplc="04090001">
      <w:start w:val="1"/>
      <w:numFmt w:val="bullet"/>
      <w:lvlText w:val=""/>
      <w:lvlJc w:val="left"/>
      <w:pPr>
        <w:tabs>
          <w:tab w:val="num" w:pos="570"/>
        </w:tabs>
        <w:ind w:left="570" w:hanging="360"/>
      </w:pPr>
      <w:rPr>
        <w:rFonts w:ascii="Wingdings" w:hAnsi="Wingdings"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2" w:tplc="44E09F74">
      <w:start w:val="1"/>
      <w:numFmt w:val="aiueoFullWidth"/>
      <w:lvlText w:val="（%3）"/>
      <w:lvlJc w:val="left"/>
      <w:pPr>
        <w:tabs>
          <w:tab w:val="num" w:pos="1890"/>
        </w:tabs>
        <w:ind w:left="1890" w:hanging="84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19285098"/>
    <w:multiLevelType w:val="hybridMultilevel"/>
    <w:tmpl w:val="DC56896E"/>
    <w:lvl w:ilvl="0" w:tplc="B324DB3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0A171B"/>
    <w:multiLevelType w:val="hybridMultilevel"/>
    <w:tmpl w:val="3AE858EE"/>
    <w:lvl w:ilvl="0" w:tplc="6234DFE0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352DC6"/>
    <w:multiLevelType w:val="hybridMultilevel"/>
    <w:tmpl w:val="FC223918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A152FD"/>
    <w:multiLevelType w:val="hybridMultilevel"/>
    <w:tmpl w:val="DBEC9850"/>
    <w:lvl w:ilvl="0" w:tplc="B778F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984472D"/>
    <w:multiLevelType w:val="hybridMultilevel"/>
    <w:tmpl w:val="4DBEE8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DDE1C88"/>
    <w:multiLevelType w:val="hybridMultilevel"/>
    <w:tmpl w:val="6C649422"/>
    <w:lvl w:ilvl="0" w:tplc="7D62B32E"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4A5560D3"/>
    <w:multiLevelType w:val="hybridMultilevel"/>
    <w:tmpl w:val="B1B294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A802DE7"/>
    <w:multiLevelType w:val="multilevel"/>
    <w:tmpl w:val="82F0B3C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0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2"/>
      <w:lvlText w:val="%1.%2.%3"/>
      <w:lvlJc w:val="left"/>
      <w:pPr>
        <w:ind w:left="1418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EF939FC"/>
    <w:multiLevelType w:val="hybridMultilevel"/>
    <w:tmpl w:val="C518C8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E88380B"/>
    <w:multiLevelType w:val="hybridMultilevel"/>
    <w:tmpl w:val="30BE5E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37C3FB9"/>
    <w:multiLevelType w:val="hybridMultilevel"/>
    <w:tmpl w:val="DD9AEBFA"/>
    <w:lvl w:ilvl="0" w:tplc="1BCCBDE2">
      <w:start w:val="2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794374B"/>
    <w:multiLevelType w:val="hybridMultilevel"/>
    <w:tmpl w:val="CD88519A"/>
    <w:lvl w:ilvl="0" w:tplc="93C431BE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D2551E5"/>
    <w:multiLevelType w:val="hybridMultilevel"/>
    <w:tmpl w:val="E856B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3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0"/>
  </w:num>
  <w:num w:numId="10">
    <w:abstractNumId w:val="12"/>
  </w:num>
  <w:num w:numId="11">
    <w:abstractNumId w:val="8"/>
  </w:num>
  <w:num w:numId="12">
    <w:abstractNumId w:val="7"/>
  </w:num>
  <w:num w:numId="13">
    <w:abstractNumId w:val="6"/>
  </w:num>
  <w:num w:numId="14">
    <w:abstractNumId w:val="4"/>
  </w:num>
  <w:num w:numId="15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attachedTemplate r:id="rId1"/>
  <w:defaultTabStop w:val="840"/>
  <w:displayHorizontalDrawingGridEvery w:val="0"/>
  <w:displayVerticalDrawingGridEvery w:val="2"/>
  <w:characterSpacingControl w:val="compressPunctuation"/>
  <w:hdrShapeDefaults>
    <o:shapedefaults v:ext="edit" spidmax="2049" fillcolor="none [3204]" strokecolor="none [3204]">
      <v:fill color="none [3204]" color2="none [3204]" focus="50%" type="gradient"/>
      <v:stroke color="none [3204]" weight=".25pt"/>
      <v:shadow type="perspective" color="none [1604]" offset="1pt" offset2="-3pt"/>
      <v:textbox inset="5.85pt,.7pt,5.85pt,.7pt"/>
    </o:shapedefaults>
  </w:hdrShapeDefaults>
  <w:footnotePr>
    <w:numFmt w:val="decimalEnclosedCircl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9F"/>
    <w:rsid w:val="000206E2"/>
    <w:rsid w:val="0002736C"/>
    <w:rsid w:val="00033C9C"/>
    <w:rsid w:val="00044206"/>
    <w:rsid w:val="0005291A"/>
    <w:rsid w:val="0005359F"/>
    <w:rsid w:val="000542D5"/>
    <w:rsid w:val="00077648"/>
    <w:rsid w:val="00087B97"/>
    <w:rsid w:val="0009379A"/>
    <w:rsid w:val="0009744A"/>
    <w:rsid w:val="000A22CA"/>
    <w:rsid w:val="000A29AC"/>
    <w:rsid w:val="000A6225"/>
    <w:rsid w:val="000B1D50"/>
    <w:rsid w:val="00101AD2"/>
    <w:rsid w:val="0010226D"/>
    <w:rsid w:val="00102799"/>
    <w:rsid w:val="0010773C"/>
    <w:rsid w:val="0011036F"/>
    <w:rsid w:val="00111979"/>
    <w:rsid w:val="001151EA"/>
    <w:rsid w:val="00123F99"/>
    <w:rsid w:val="001265E0"/>
    <w:rsid w:val="00145872"/>
    <w:rsid w:val="00157AD9"/>
    <w:rsid w:val="001722DE"/>
    <w:rsid w:val="00175C93"/>
    <w:rsid w:val="00177412"/>
    <w:rsid w:val="00187F5F"/>
    <w:rsid w:val="00191DB4"/>
    <w:rsid w:val="001973AA"/>
    <w:rsid w:val="001A20EB"/>
    <w:rsid w:val="001C4BB5"/>
    <w:rsid w:val="001C7E86"/>
    <w:rsid w:val="001E20E8"/>
    <w:rsid w:val="001E4EC4"/>
    <w:rsid w:val="001F4E03"/>
    <w:rsid w:val="001F6F08"/>
    <w:rsid w:val="00211C18"/>
    <w:rsid w:val="002178ED"/>
    <w:rsid w:val="00226F47"/>
    <w:rsid w:val="00244277"/>
    <w:rsid w:val="0027547B"/>
    <w:rsid w:val="00275F21"/>
    <w:rsid w:val="00277AD2"/>
    <w:rsid w:val="0028384F"/>
    <w:rsid w:val="00292B0E"/>
    <w:rsid w:val="002A68B2"/>
    <w:rsid w:val="002B397D"/>
    <w:rsid w:val="002B39F1"/>
    <w:rsid w:val="002C4A67"/>
    <w:rsid w:val="00307C98"/>
    <w:rsid w:val="003109E8"/>
    <w:rsid w:val="0032653B"/>
    <w:rsid w:val="00343CBF"/>
    <w:rsid w:val="00357860"/>
    <w:rsid w:val="003623C5"/>
    <w:rsid w:val="00380CD4"/>
    <w:rsid w:val="00382A4F"/>
    <w:rsid w:val="00386E1C"/>
    <w:rsid w:val="003A401D"/>
    <w:rsid w:val="003B50AF"/>
    <w:rsid w:val="003C4A4D"/>
    <w:rsid w:val="003C4AD0"/>
    <w:rsid w:val="003D653E"/>
    <w:rsid w:val="003E420D"/>
    <w:rsid w:val="00410221"/>
    <w:rsid w:val="004114CF"/>
    <w:rsid w:val="004118C7"/>
    <w:rsid w:val="00413721"/>
    <w:rsid w:val="0042470E"/>
    <w:rsid w:val="00426245"/>
    <w:rsid w:val="00451F50"/>
    <w:rsid w:val="00467A50"/>
    <w:rsid w:val="00481AD6"/>
    <w:rsid w:val="00483898"/>
    <w:rsid w:val="00494533"/>
    <w:rsid w:val="004A3738"/>
    <w:rsid w:val="004B1469"/>
    <w:rsid w:val="004B4BCF"/>
    <w:rsid w:val="004B6EF5"/>
    <w:rsid w:val="004C03C5"/>
    <w:rsid w:val="004D7E6D"/>
    <w:rsid w:val="004E1858"/>
    <w:rsid w:val="004F17BB"/>
    <w:rsid w:val="00500F74"/>
    <w:rsid w:val="00503DB9"/>
    <w:rsid w:val="005063A0"/>
    <w:rsid w:val="00523144"/>
    <w:rsid w:val="00541A50"/>
    <w:rsid w:val="00541B60"/>
    <w:rsid w:val="00545FE1"/>
    <w:rsid w:val="00562783"/>
    <w:rsid w:val="005630C7"/>
    <w:rsid w:val="005A1DA1"/>
    <w:rsid w:val="005B2BBC"/>
    <w:rsid w:val="005C7146"/>
    <w:rsid w:val="005E4F53"/>
    <w:rsid w:val="00602E1B"/>
    <w:rsid w:val="006037DA"/>
    <w:rsid w:val="00624156"/>
    <w:rsid w:val="00624C85"/>
    <w:rsid w:val="006250AC"/>
    <w:rsid w:val="00626CA5"/>
    <w:rsid w:val="006335C7"/>
    <w:rsid w:val="006415A7"/>
    <w:rsid w:val="0064162F"/>
    <w:rsid w:val="006423D1"/>
    <w:rsid w:val="00664733"/>
    <w:rsid w:val="00672486"/>
    <w:rsid w:val="00683542"/>
    <w:rsid w:val="00696D12"/>
    <w:rsid w:val="006A3DF3"/>
    <w:rsid w:val="006C56D4"/>
    <w:rsid w:val="006D687E"/>
    <w:rsid w:val="006D7EEA"/>
    <w:rsid w:val="006F0779"/>
    <w:rsid w:val="006F1783"/>
    <w:rsid w:val="007213D9"/>
    <w:rsid w:val="00730229"/>
    <w:rsid w:val="00743690"/>
    <w:rsid w:val="00753A10"/>
    <w:rsid w:val="00755A29"/>
    <w:rsid w:val="007875A8"/>
    <w:rsid w:val="00791B08"/>
    <w:rsid w:val="007B309E"/>
    <w:rsid w:val="007B36B9"/>
    <w:rsid w:val="007B3FC1"/>
    <w:rsid w:val="007F555F"/>
    <w:rsid w:val="0082405E"/>
    <w:rsid w:val="00834BEA"/>
    <w:rsid w:val="008428CC"/>
    <w:rsid w:val="00857030"/>
    <w:rsid w:val="0086212F"/>
    <w:rsid w:val="00866AA1"/>
    <w:rsid w:val="00883D3F"/>
    <w:rsid w:val="008879FC"/>
    <w:rsid w:val="008933A5"/>
    <w:rsid w:val="008B1802"/>
    <w:rsid w:val="008B3E1C"/>
    <w:rsid w:val="008B44E4"/>
    <w:rsid w:val="008C4239"/>
    <w:rsid w:val="009024AA"/>
    <w:rsid w:val="0092197F"/>
    <w:rsid w:val="00922294"/>
    <w:rsid w:val="0095203E"/>
    <w:rsid w:val="0095288C"/>
    <w:rsid w:val="00962562"/>
    <w:rsid w:val="00982E67"/>
    <w:rsid w:val="00983745"/>
    <w:rsid w:val="009853E3"/>
    <w:rsid w:val="009854CF"/>
    <w:rsid w:val="00985D5E"/>
    <w:rsid w:val="0099440E"/>
    <w:rsid w:val="009B2601"/>
    <w:rsid w:val="009B271F"/>
    <w:rsid w:val="009C44BA"/>
    <w:rsid w:val="009C5BAF"/>
    <w:rsid w:val="00A06F76"/>
    <w:rsid w:val="00A20317"/>
    <w:rsid w:val="00A228A0"/>
    <w:rsid w:val="00A22CFF"/>
    <w:rsid w:val="00A241BF"/>
    <w:rsid w:val="00A30655"/>
    <w:rsid w:val="00A3065C"/>
    <w:rsid w:val="00A615C2"/>
    <w:rsid w:val="00A6437C"/>
    <w:rsid w:val="00A71CF8"/>
    <w:rsid w:val="00A83457"/>
    <w:rsid w:val="00A83C33"/>
    <w:rsid w:val="00A84665"/>
    <w:rsid w:val="00A91DBC"/>
    <w:rsid w:val="00AD12E1"/>
    <w:rsid w:val="00AE75E8"/>
    <w:rsid w:val="00B000A0"/>
    <w:rsid w:val="00B034D7"/>
    <w:rsid w:val="00B1099B"/>
    <w:rsid w:val="00B15E17"/>
    <w:rsid w:val="00B23D65"/>
    <w:rsid w:val="00B27A61"/>
    <w:rsid w:val="00B36194"/>
    <w:rsid w:val="00B419CC"/>
    <w:rsid w:val="00B434AA"/>
    <w:rsid w:val="00B478DD"/>
    <w:rsid w:val="00B8647A"/>
    <w:rsid w:val="00B95FB2"/>
    <w:rsid w:val="00BA1837"/>
    <w:rsid w:val="00BB44F1"/>
    <w:rsid w:val="00BC758A"/>
    <w:rsid w:val="00BD4C65"/>
    <w:rsid w:val="00BD53C3"/>
    <w:rsid w:val="00BF5DFE"/>
    <w:rsid w:val="00BF5EBA"/>
    <w:rsid w:val="00C005A2"/>
    <w:rsid w:val="00C045B8"/>
    <w:rsid w:val="00C10AF5"/>
    <w:rsid w:val="00C10B53"/>
    <w:rsid w:val="00C21B04"/>
    <w:rsid w:val="00C560FD"/>
    <w:rsid w:val="00C8337C"/>
    <w:rsid w:val="00C848EB"/>
    <w:rsid w:val="00CA216E"/>
    <w:rsid w:val="00CC5729"/>
    <w:rsid w:val="00CD28F6"/>
    <w:rsid w:val="00CD3C42"/>
    <w:rsid w:val="00CD6565"/>
    <w:rsid w:val="00CD6E13"/>
    <w:rsid w:val="00CF2838"/>
    <w:rsid w:val="00D000B1"/>
    <w:rsid w:val="00D04116"/>
    <w:rsid w:val="00D271B1"/>
    <w:rsid w:val="00D27A5D"/>
    <w:rsid w:val="00D346BA"/>
    <w:rsid w:val="00D354E3"/>
    <w:rsid w:val="00D40D49"/>
    <w:rsid w:val="00D52D94"/>
    <w:rsid w:val="00D67B5F"/>
    <w:rsid w:val="00D8332C"/>
    <w:rsid w:val="00D84435"/>
    <w:rsid w:val="00D92563"/>
    <w:rsid w:val="00D9560E"/>
    <w:rsid w:val="00D97983"/>
    <w:rsid w:val="00DB02BD"/>
    <w:rsid w:val="00DC2A74"/>
    <w:rsid w:val="00DC2CC6"/>
    <w:rsid w:val="00DD3E1B"/>
    <w:rsid w:val="00DE440E"/>
    <w:rsid w:val="00DF71C5"/>
    <w:rsid w:val="00E134BF"/>
    <w:rsid w:val="00E174EA"/>
    <w:rsid w:val="00E4083F"/>
    <w:rsid w:val="00E4220B"/>
    <w:rsid w:val="00E43E47"/>
    <w:rsid w:val="00E4509E"/>
    <w:rsid w:val="00E52A23"/>
    <w:rsid w:val="00E65AEF"/>
    <w:rsid w:val="00E7459F"/>
    <w:rsid w:val="00E779C6"/>
    <w:rsid w:val="00E81EA3"/>
    <w:rsid w:val="00E84359"/>
    <w:rsid w:val="00E951FD"/>
    <w:rsid w:val="00E958B6"/>
    <w:rsid w:val="00E965FD"/>
    <w:rsid w:val="00EA09F8"/>
    <w:rsid w:val="00EA66AA"/>
    <w:rsid w:val="00EB2569"/>
    <w:rsid w:val="00EC77A5"/>
    <w:rsid w:val="00EE0B3B"/>
    <w:rsid w:val="00EF552D"/>
    <w:rsid w:val="00F01CF6"/>
    <w:rsid w:val="00F10ECF"/>
    <w:rsid w:val="00F17A2E"/>
    <w:rsid w:val="00F21D7F"/>
    <w:rsid w:val="00F25615"/>
    <w:rsid w:val="00F432AE"/>
    <w:rsid w:val="00F51999"/>
    <w:rsid w:val="00F60F04"/>
    <w:rsid w:val="00F73244"/>
    <w:rsid w:val="00F739D9"/>
    <w:rsid w:val="00F81AB7"/>
    <w:rsid w:val="00F82CB9"/>
    <w:rsid w:val="00F92E24"/>
    <w:rsid w:val="00FB4744"/>
    <w:rsid w:val="00FB5A79"/>
    <w:rsid w:val="00FB7BDA"/>
    <w:rsid w:val="00FC0833"/>
    <w:rsid w:val="00FC3685"/>
    <w:rsid w:val="00FD3FA0"/>
    <w:rsid w:val="00FD548C"/>
    <w:rsid w:val="00FE3EB1"/>
    <w:rsid w:val="00FE3F2D"/>
    <w:rsid w:val="00FE6D8B"/>
    <w:rsid w:val="00FF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3204]" strokecolor="none [3204]">
      <v:fill color="none [3204]" color2="none [3204]" focus="50%" type="gradient"/>
      <v:stroke color="none [3204]" weight=".25pt"/>
      <v:shadow type="perspective" color="none [1604]" offset="1pt" offset2="-3pt"/>
      <v:textbox inset="5.85pt,.7pt,5.85pt,.7pt"/>
    </o:shapedefaults>
    <o:shapelayout v:ext="edit">
      <o:idmap v:ext="edit" data="1"/>
    </o:shapelayout>
  </w:shapeDefaults>
  <w:decimalSymbol w:val="."/>
  <w:listSeparator w:val=","/>
  <w14:docId w14:val="6885DEF7"/>
  <w15:docId w15:val="{24CC711E-88A3-4588-8321-35536C05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4E0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F4E03"/>
    <w:pPr>
      <w:keepNext/>
      <w:numPr>
        <w:numId w:val="11"/>
      </w:numPr>
      <w:outlineLvl w:val="0"/>
    </w:pPr>
    <w:rPr>
      <w:rFonts w:ascii="Helvetica" w:eastAsia="平成角ゴシック" w:hAnsi="Helvetica"/>
      <w:sz w:val="28"/>
      <w:szCs w:val="20"/>
    </w:rPr>
  </w:style>
  <w:style w:type="paragraph" w:styleId="20">
    <w:name w:val="heading 2"/>
    <w:basedOn w:val="a"/>
    <w:next w:val="a"/>
    <w:qFormat/>
    <w:rsid w:val="001F4E03"/>
    <w:pPr>
      <w:keepNext/>
      <w:outlineLvl w:val="1"/>
    </w:pPr>
    <w:rPr>
      <w:rFonts w:ascii="Helvetica" w:eastAsia="平成角ゴシック" w:hAnsi="Helvetica"/>
      <w:sz w:val="28"/>
      <w:szCs w:val="20"/>
    </w:rPr>
  </w:style>
  <w:style w:type="paragraph" w:styleId="3">
    <w:name w:val="heading 3"/>
    <w:basedOn w:val="a"/>
    <w:next w:val="a"/>
    <w:qFormat/>
    <w:rsid w:val="001F4E03"/>
    <w:pPr>
      <w:keepNext/>
      <w:ind w:leftChars="400" w:left="400"/>
      <w:outlineLvl w:val="2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1F4E03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semiHidden/>
    <w:rsid w:val="001F4E03"/>
    <w:pPr>
      <w:tabs>
        <w:tab w:val="center" w:pos="4252"/>
        <w:tab w:val="right" w:pos="8504"/>
      </w:tabs>
      <w:snapToGrid w:val="0"/>
    </w:pPr>
  </w:style>
  <w:style w:type="paragraph" w:styleId="a5">
    <w:name w:val="List Bullet"/>
    <w:basedOn w:val="a"/>
    <w:autoRedefine/>
    <w:semiHidden/>
    <w:rsid w:val="001F4E03"/>
    <w:pPr>
      <w:ind w:firstLineChars="85" w:firstLine="178"/>
    </w:pPr>
    <w:rPr>
      <w:rFonts w:ascii="ＭＳ Ｐ明朝" w:eastAsia="ＭＳ Ｐ明朝" w:hAnsi="ＭＳ Ｐ明朝"/>
      <w:szCs w:val="21"/>
    </w:rPr>
  </w:style>
  <w:style w:type="paragraph" w:customStyle="1" w:styleId="21">
    <w:name w:val="スタイル 見出し 2 + ＭＳ Ｐ明朝"/>
    <w:basedOn w:val="20"/>
    <w:rsid w:val="001F4E03"/>
    <w:rPr>
      <w:rFonts w:ascii="ＭＳ Ｐ明朝" w:eastAsia="ＭＳ Ｐ明朝" w:hAnsi="ＭＳ Ｐ明朝"/>
      <w:sz w:val="24"/>
    </w:rPr>
  </w:style>
  <w:style w:type="character" w:customStyle="1" w:styleId="22">
    <w:name w:val="見出し 2 (文字)"/>
    <w:basedOn w:val="a0"/>
    <w:rsid w:val="001F4E03"/>
    <w:rPr>
      <w:rFonts w:ascii="Helvetica" w:eastAsia="平成角ゴシック" w:hAnsi="Helvetica"/>
      <w:kern w:val="2"/>
      <w:sz w:val="28"/>
    </w:rPr>
  </w:style>
  <w:style w:type="character" w:customStyle="1" w:styleId="2Char">
    <w:name w:val="スタイル 見出し 2 + ＭＳ Ｐ明朝 Char"/>
    <w:basedOn w:val="22"/>
    <w:rsid w:val="001F4E03"/>
    <w:rPr>
      <w:rFonts w:ascii="ＭＳ Ｐ明朝" w:eastAsia="ＭＳ Ｐ明朝" w:hAnsi="ＭＳ Ｐ明朝"/>
      <w:kern w:val="2"/>
      <w:sz w:val="24"/>
    </w:rPr>
  </w:style>
  <w:style w:type="character" w:styleId="a6">
    <w:name w:val="Hyperlink"/>
    <w:basedOn w:val="a0"/>
    <w:uiPriority w:val="99"/>
    <w:rsid w:val="001F4E03"/>
    <w:rPr>
      <w:color w:val="0000FF"/>
      <w:u w:val="single"/>
    </w:rPr>
  </w:style>
  <w:style w:type="character" w:styleId="a7">
    <w:name w:val="FollowedHyperlink"/>
    <w:basedOn w:val="a0"/>
    <w:semiHidden/>
    <w:rsid w:val="001F4E03"/>
    <w:rPr>
      <w:color w:val="800080"/>
      <w:u w:val="single"/>
    </w:rPr>
  </w:style>
  <w:style w:type="paragraph" w:styleId="a8">
    <w:name w:val="Date"/>
    <w:basedOn w:val="a"/>
    <w:next w:val="a"/>
    <w:semiHidden/>
    <w:rsid w:val="001F4E03"/>
  </w:style>
  <w:style w:type="paragraph" w:styleId="a9">
    <w:name w:val="Balloon Text"/>
    <w:basedOn w:val="a"/>
    <w:rsid w:val="001F4E03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basedOn w:val="a0"/>
    <w:rsid w:val="001F4E03"/>
    <w:rPr>
      <w:rFonts w:ascii="Arial" w:eastAsia="ＭＳ ゴシック" w:hAnsi="Arial" w:cs="Times New Roman"/>
      <w:kern w:val="2"/>
      <w:sz w:val="18"/>
      <w:szCs w:val="18"/>
    </w:rPr>
  </w:style>
  <w:style w:type="paragraph" w:styleId="ab">
    <w:name w:val="TOC Heading"/>
    <w:basedOn w:val="1"/>
    <w:next w:val="a"/>
    <w:qFormat/>
    <w:rsid w:val="001F4E03"/>
    <w:pPr>
      <w:keepLines/>
      <w:widowControl/>
      <w:spacing w:before="480" w:line="276" w:lineRule="auto"/>
      <w:jc w:val="left"/>
      <w:outlineLvl w:val="9"/>
    </w:pPr>
    <w:rPr>
      <w:rFonts w:ascii="Arial" w:eastAsia="ＭＳ ゴシック" w:hAnsi="Arial"/>
      <w:b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275F21"/>
    <w:pPr>
      <w:tabs>
        <w:tab w:val="left" w:pos="630"/>
        <w:tab w:val="right" w:leader="dot" w:pos="8494"/>
      </w:tabs>
    </w:pPr>
  </w:style>
  <w:style w:type="paragraph" w:styleId="23">
    <w:name w:val="toc 2"/>
    <w:basedOn w:val="a"/>
    <w:next w:val="a"/>
    <w:autoRedefine/>
    <w:uiPriority w:val="39"/>
    <w:rsid w:val="001F4E03"/>
    <w:pPr>
      <w:ind w:leftChars="100" w:left="210"/>
    </w:pPr>
  </w:style>
  <w:style w:type="paragraph" w:styleId="ac">
    <w:name w:val="Title"/>
    <w:basedOn w:val="a"/>
    <w:next w:val="a"/>
    <w:qFormat/>
    <w:rsid w:val="001F4E03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d">
    <w:name w:val="表題 (文字)"/>
    <w:basedOn w:val="a0"/>
    <w:rsid w:val="001F4E03"/>
    <w:rPr>
      <w:rFonts w:ascii="Arial" w:eastAsia="ＭＳ ゴシック" w:hAnsi="Arial" w:cs="Times New Roman"/>
      <w:kern w:val="2"/>
      <w:sz w:val="32"/>
      <w:szCs w:val="32"/>
    </w:rPr>
  </w:style>
  <w:style w:type="paragraph" w:styleId="ae">
    <w:name w:val="List Paragraph"/>
    <w:basedOn w:val="a"/>
    <w:uiPriority w:val="34"/>
    <w:qFormat/>
    <w:rsid w:val="001F4E03"/>
    <w:pPr>
      <w:ind w:leftChars="400" w:left="840"/>
    </w:pPr>
  </w:style>
  <w:style w:type="paragraph" w:customStyle="1" w:styleId="10">
    <w:name w:val="スタイル1"/>
    <w:basedOn w:val="20"/>
    <w:qFormat/>
    <w:rsid w:val="00410221"/>
    <w:pPr>
      <w:numPr>
        <w:ilvl w:val="1"/>
        <w:numId w:val="11"/>
      </w:numPr>
      <w:ind w:left="567"/>
    </w:pPr>
  </w:style>
  <w:style w:type="paragraph" w:customStyle="1" w:styleId="2">
    <w:name w:val="スタイル2"/>
    <w:basedOn w:val="10"/>
    <w:qFormat/>
    <w:rsid w:val="00410221"/>
    <w:pPr>
      <w:numPr>
        <w:ilvl w:val="2"/>
      </w:numPr>
      <w:ind w:left="709" w:hanging="709"/>
    </w:pPr>
  </w:style>
  <w:style w:type="character" w:customStyle="1" w:styleId="12">
    <w:name w:val="スタイル1 (文字)"/>
    <w:basedOn w:val="22"/>
    <w:rsid w:val="001F4E03"/>
    <w:rPr>
      <w:rFonts w:ascii="Helvetica" w:eastAsia="平成角ゴシック" w:hAnsi="Helvetica"/>
      <w:kern w:val="2"/>
      <w:sz w:val="28"/>
    </w:rPr>
  </w:style>
  <w:style w:type="character" w:customStyle="1" w:styleId="24">
    <w:name w:val="スタイル2 (文字)"/>
    <w:basedOn w:val="12"/>
    <w:rsid w:val="001F4E03"/>
    <w:rPr>
      <w:rFonts w:ascii="Helvetica" w:eastAsia="平成角ゴシック" w:hAnsi="Helvetica"/>
      <w:kern w:val="2"/>
      <w:sz w:val="28"/>
    </w:rPr>
  </w:style>
  <w:style w:type="paragraph" w:styleId="af">
    <w:name w:val="Quote"/>
    <w:basedOn w:val="a"/>
    <w:next w:val="a"/>
    <w:qFormat/>
    <w:rsid w:val="001F4E03"/>
    <w:rPr>
      <w:i/>
      <w:iCs/>
      <w:color w:val="000000"/>
    </w:rPr>
  </w:style>
  <w:style w:type="character" w:customStyle="1" w:styleId="af0">
    <w:name w:val="引用文 (文字)"/>
    <w:basedOn w:val="a0"/>
    <w:rsid w:val="001F4E03"/>
    <w:rPr>
      <w:i/>
      <w:iCs/>
      <w:color w:val="000000"/>
      <w:kern w:val="2"/>
      <w:sz w:val="21"/>
      <w:szCs w:val="24"/>
    </w:rPr>
  </w:style>
  <w:style w:type="character" w:customStyle="1" w:styleId="30">
    <w:name w:val="見出し 3 (文字)"/>
    <w:basedOn w:val="a0"/>
    <w:semiHidden/>
    <w:rsid w:val="001F4E03"/>
    <w:rPr>
      <w:rFonts w:ascii="Arial" w:eastAsia="ＭＳ ゴシック" w:hAnsi="Arial" w:cs="Times New Roman"/>
      <w:kern w:val="2"/>
      <w:sz w:val="21"/>
      <w:szCs w:val="24"/>
    </w:rPr>
  </w:style>
  <w:style w:type="table" w:styleId="af1">
    <w:name w:val="Table Grid"/>
    <w:basedOn w:val="a1"/>
    <w:rsid w:val="008B44E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25">
    <w:name w:val="Light List Accent 3"/>
    <w:basedOn w:val="a1"/>
    <w:uiPriority w:val="61"/>
    <w:rsid w:val="005B2BBC"/>
    <w:tblPr>
      <w:tblStyleRowBandSize w:val="1"/>
      <w:tblStyleColBandSize w:val="1"/>
      <w:tblBorders>
        <w:top w:val="single" w:sz="2" w:space="0" w:color="9BBB59"/>
        <w:left w:val="single" w:sz="2" w:space="0" w:color="9BBB59"/>
        <w:bottom w:val="single" w:sz="2" w:space="0" w:color="9BBB59"/>
        <w:right w:val="single" w:sz="2" w:space="0" w:color="9BBB59"/>
        <w:insideH w:val="single" w:sz="2" w:space="0" w:color="9BBB59"/>
        <w:insideV w:val="single" w:sz="2" w:space="0" w:color="9BBB59"/>
      </w:tblBorders>
    </w:tblPr>
    <w:tblStylePr w:type="firstRow">
      <w:pPr>
        <w:spacing w:before="0" w:after="0" w:line="240" w:lineRule="auto"/>
      </w:pPr>
      <w:rPr>
        <w:b w:val="0"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af2">
    <w:name w:val="endnote text"/>
    <w:basedOn w:val="a"/>
    <w:link w:val="af3"/>
    <w:uiPriority w:val="99"/>
    <w:semiHidden/>
    <w:unhideWhenUsed/>
    <w:rsid w:val="004118C7"/>
    <w:pPr>
      <w:snapToGrid w:val="0"/>
      <w:jc w:val="left"/>
    </w:pPr>
  </w:style>
  <w:style w:type="character" w:customStyle="1" w:styleId="af3">
    <w:name w:val="文末脚注文字列 (文字)"/>
    <w:basedOn w:val="a0"/>
    <w:link w:val="af2"/>
    <w:uiPriority w:val="99"/>
    <w:semiHidden/>
    <w:rsid w:val="004118C7"/>
    <w:rPr>
      <w:kern w:val="2"/>
      <w:sz w:val="21"/>
      <w:szCs w:val="24"/>
    </w:rPr>
  </w:style>
  <w:style w:type="character" w:styleId="af4">
    <w:name w:val="endnote reference"/>
    <w:basedOn w:val="a0"/>
    <w:uiPriority w:val="99"/>
    <w:semiHidden/>
    <w:unhideWhenUsed/>
    <w:rsid w:val="004118C7"/>
    <w:rPr>
      <w:vertAlign w:val="superscript"/>
    </w:rPr>
  </w:style>
  <w:style w:type="paragraph" w:styleId="af5">
    <w:name w:val="footnote text"/>
    <w:basedOn w:val="a"/>
    <w:link w:val="af6"/>
    <w:uiPriority w:val="99"/>
    <w:semiHidden/>
    <w:unhideWhenUsed/>
    <w:rsid w:val="004118C7"/>
    <w:pPr>
      <w:snapToGrid w:val="0"/>
      <w:jc w:val="left"/>
    </w:pPr>
  </w:style>
  <w:style w:type="character" w:customStyle="1" w:styleId="af6">
    <w:name w:val="脚注文字列 (文字)"/>
    <w:basedOn w:val="a0"/>
    <w:link w:val="af5"/>
    <w:uiPriority w:val="99"/>
    <w:semiHidden/>
    <w:rsid w:val="004118C7"/>
    <w:rPr>
      <w:kern w:val="2"/>
      <w:sz w:val="21"/>
      <w:szCs w:val="24"/>
    </w:rPr>
  </w:style>
  <w:style w:type="character" w:styleId="af7">
    <w:name w:val="footnote reference"/>
    <w:basedOn w:val="a0"/>
    <w:uiPriority w:val="99"/>
    <w:semiHidden/>
    <w:unhideWhenUsed/>
    <w:rsid w:val="004118C7"/>
    <w:rPr>
      <w:vertAlign w:val="superscript"/>
    </w:rPr>
  </w:style>
  <w:style w:type="table" w:customStyle="1" w:styleId="3-2">
    <w:name w:val="スタイル3-2"/>
    <w:basedOn w:val="25"/>
    <w:uiPriority w:val="99"/>
    <w:rsid w:val="00D52D94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 w:val="0"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2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A615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rsid w:val="00A615C2"/>
    <w:rPr>
      <w:rFonts w:ascii="ＭＳ ゴシック" w:eastAsia="ＭＳ ゴシック" w:hAnsi="ＭＳ ゴシック" w:cs="ＭＳ ゴシック"/>
      <w:sz w:val="24"/>
      <w:szCs w:val="24"/>
    </w:rPr>
  </w:style>
  <w:style w:type="table" w:styleId="13">
    <w:name w:val="Light Shading Accent 6"/>
    <w:basedOn w:val="a1"/>
    <w:uiPriority w:val="60"/>
    <w:rsid w:val="00D52D9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14">
    <w:name w:val="Light Shading"/>
    <w:basedOn w:val="a1"/>
    <w:uiPriority w:val="60"/>
    <w:rsid w:val="00D52D9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8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nkyoukei.com/2018/11/trnsystypestudio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kankyoukei.com/2018/11/typestudiotrnsys-2.html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yasuda\Documents\Office%20&#12398;&#12459;&#12473;&#12479;&#12512;%20&#12486;&#12531;&#12503;&#12524;&#12540;&#12488;\QCD&#20181;&#27096;&#26360;2013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0ED78-8B49-4219-A17D-CDAB79B43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QCD仕様書2013.dotx</Template>
  <TotalTime>7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QCD仕様書</vt:lpstr>
      <vt:lpstr>Amenity計算結果表示機能開発詳細設計書</vt:lpstr>
    </vt:vector>
  </TitlesOfParts>
  <Company>電中研</Company>
  <LinksUpToDate>false</LinksUpToDate>
  <CharactersWithSpaces>612</CharactersWithSpaces>
  <SharedDoc>false</SharedDoc>
  <HLinks>
    <vt:vector size="222" baseType="variant">
      <vt:variant>
        <vt:i4>1703994</vt:i4>
      </vt:variant>
      <vt:variant>
        <vt:i4>216</vt:i4>
      </vt:variant>
      <vt:variant>
        <vt:i4>0</vt:i4>
      </vt:variant>
      <vt:variant>
        <vt:i4>5</vt:i4>
      </vt:variant>
      <vt:variant>
        <vt:lpwstr>http://www.qcd.co.jp/soft/trnsys_j/gaiyou.htm</vt:lpwstr>
      </vt:variant>
      <vt:variant>
        <vt:lpwstr/>
      </vt:variant>
      <vt:variant>
        <vt:i4>1245279</vt:i4>
      </vt:variant>
      <vt:variant>
        <vt:i4>213</vt:i4>
      </vt:variant>
      <vt:variant>
        <vt:i4>0</vt:i4>
      </vt:variant>
      <vt:variant>
        <vt:i4>5</vt:i4>
      </vt:variant>
      <vt:variant>
        <vt:lpwstr>http://sel.me.wisc.edu/trnsys/default.htm</vt:lpwstr>
      </vt:variant>
      <vt:variant>
        <vt:lpwstr/>
      </vt:variant>
      <vt:variant>
        <vt:i4>458757</vt:i4>
      </vt:variant>
      <vt:variant>
        <vt:i4>210</vt:i4>
      </vt:variant>
      <vt:variant>
        <vt:i4>0</vt:i4>
      </vt:variant>
      <vt:variant>
        <vt:i4>5</vt:i4>
      </vt:variant>
      <vt:variant>
        <vt:lpwstr>http://www.qcd.co.jp/soft/trnfami/gaiyou.htm　</vt:lpwstr>
      </vt:variant>
      <vt:variant>
        <vt:lpwstr/>
      </vt:variant>
      <vt:variant>
        <vt:i4>2031670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_Toc213575092</vt:lpwstr>
      </vt:variant>
      <vt:variant>
        <vt:i4>2031670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_Toc213575091</vt:lpwstr>
      </vt:variant>
      <vt:variant>
        <vt:i4>2031670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_Toc213575090</vt:lpwstr>
      </vt:variant>
      <vt:variant>
        <vt:i4>1966134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_Toc213575089</vt:lpwstr>
      </vt:variant>
      <vt:variant>
        <vt:i4>1966134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_Toc213575088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_Toc213575087</vt:lpwstr>
      </vt:variant>
      <vt:variant>
        <vt:i4>1966134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_Toc213575086</vt:lpwstr>
      </vt:variant>
      <vt:variant>
        <vt:i4>1966134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_Toc213575085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_Toc213575084</vt:lpwstr>
      </vt:variant>
      <vt:variant>
        <vt:i4>1966134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_Toc213575083</vt:lpwstr>
      </vt:variant>
      <vt:variant>
        <vt:i4>1966134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_Toc213575082</vt:lpwstr>
      </vt:variant>
      <vt:variant>
        <vt:i4>1966134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_Toc213575081</vt:lpwstr>
      </vt:variant>
      <vt:variant>
        <vt:i4>1966134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_Toc213575080</vt:lpwstr>
      </vt:variant>
      <vt:variant>
        <vt:i4>1114166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_Toc213575079</vt:lpwstr>
      </vt:variant>
      <vt:variant>
        <vt:i4>1114166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_Toc213575078</vt:lpwstr>
      </vt:variant>
      <vt:variant>
        <vt:i4>1114166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_Toc213575077</vt:lpwstr>
      </vt:variant>
      <vt:variant>
        <vt:i4>1114166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_Toc213575076</vt:lpwstr>
      </vt:variant>
      <vt:variant>
        <vt:i4>1114166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_Toc213575075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_Toc213575074</vt:lpwstr>
      </vt:variant>
      <vt:variant>
        <vt:i4>1114166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_Toc213575073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_Toc213575072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_Toc213575071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_Toc213575070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_Toc213575069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_Toc213575068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_Toc213575067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_Toc213575066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_Toc213575065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_Toc213575064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_Toc213575063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_Toc213575062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_Toc213575061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_Toc213575060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_Toc213575059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QCD仕様書</dc:title>
  <dc:creator>Yuichi Yasuda</dc:creator>
  <cp:lastModifiedBy>安田雄市</cp:lastModifiedBy>
  <cp:revision>2</cp:revision>
  <cp:lastPrinted>2009-04-01T05:10:00Z</cp:lastPrinted>
  <dcterms:created xsi:type="dcterms:W3CDTF">2019-12-04T08:28:00Z</dcterms:created>
  <dcterms:modified xsi:type="dcterms:W3CDTF">2019-12-04T08:36:00Z</dcterms:modified>
</cp:coreProperties>
</file>